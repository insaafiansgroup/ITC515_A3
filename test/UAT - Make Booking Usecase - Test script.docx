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0D629C" w:rsidRPr="000D629C" w14:paraId="2433B6FC" w14:textId="77777777" w:rsidTr="000D629C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4FC645" w14:textId="77777777" w:rsidR="00E303EF" w:rsidRPr="000D629C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760F3F" w14:textId="7B52BDB3" w:rsidR="00E303EF" w:rsidRPr="000D629C" w:rsidRDefault="000D629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Make Booking</w:t>
            </w:r>
          </w:p>
        </w:tc>
      </w:tr>
      <w:tr w:rsidR="000D629C" w:rsidRPr="000D629C" w14:paraId="66E30E0F" w14:textId="77777777" w:rsidTr="000D629C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FFA5E1" w14:textId="77777777" w:rsidR="00A30AD6" w:rsidRPr="000D629C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</w:t>
            </w:r>
            <w:r w:rsidR="00531B5A"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Case </w:t>
            </w:r>
            <w:r w:rsidR="00A30AD6"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8B9BC0" w14:textId="2E2BEA9A" w:rsidR="00A30AD6" w:rsidRPr="000D629C" w:rsidRDefault="000D629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Make Booking</w:t>
            </w:r>
          </w:p>
        </w:tc>
      </w:tr>
      <w:tr w:rsidR="000D629C" w:rsidRPr="000D629C" w14:paraId="46AA71B6" w14:textId="77777777" w:rsidTr="000D629C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F9F3236" w14:textId="77777777" w:rsidR="00E303EF" w:rsidRPr="000D629C" w:rsidRDefault="00E303EF" w:rsidP="00D24817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561684" w14:textId="7D75FAA4" w:rsidR="00E303EF" w:rsidRPr="000D629C" w:rsidRDefault="000D629C" w:rsidP="000D62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sz w:val="24"/>
                <w:szCs w:val="24"/>
              </w:rPr>
              <w:t>When a customer wants to stay at the hotel they book a room so that they can check in when they arrive</w:t>
            </w:r>
          </w:p>
        </w:tc>
      </w:tr>
      <w:tr w:rsidR="000D629C" w:rsidRPr="000D629C" w14:paraId="505545DD" w14:textId="77777777" w:rsidTr="000D629C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D92FF5" w14:textId="77777777" w:rsidR="00E303EF" w:rsidRPr="000D629C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BA881E" w14:textId="77777777" w:rsidR="000D629C" w:rsidRPr="000D629C" w:rsidRDefault="000D629C" w:rsidP="000D62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sz w:val="24"/>
                <w:szCs w:val="24"/>
              </w:rPr>
              <w:t>The main menu is displayed</w:t>
            </w:r>
          </w:p>
          <w:p w14:paraId="0E117F82" w14:textId="2B77CB2F" w:rsidR="00E303EF" w:rsidRPr="000D629C" w:rsidRDefault="00E303EF" w:rsidP="00BE784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D629C" w:rsidRPr="000D629C" w14:paraId="4DEEF427" w14:textId="77777777" w:rsidTr="000D629C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660C7E" w14:textId="77777777" w:rsidR="00E303EF" w:rsidRPr="000D629C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B0D83B" w14:textId="058AD25A" w:rsidR="000D629C" w:rsidRDefault="000D629C" w:rsidP="000D629C"/>
          <w:p w14:paraId="76640634" w14:textId="77777777" w:rsidR="000D629C" w:rsidRPr="000D629C" w:rsidRDefault="000D629C" w:rsidP="000D629C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0D629C">
              <w:rPr>
                <w:sz w:val="24"/>
                <w:szCs w:val="24"/>
              </w:rPr>
              <w:t>A new booking is created and subsequent attempts to book that room at those times will fail</w:t>
            </w:r>
          </w:p>
          <w:p w14:paraId="764EF0A0" w14:textId="77777777" w:rsidR="000D629C" w:rsidRPr="000D629C" w:rsidRDefault="000D629C" w:rsidP="000D629C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0D629C">
              <w:rPr>
                <w:sz w:val="24"/>
                <w:szCs w:val="24"/>
              </w:rPr>
              <w:t>The credit card entered is debited by the cost of the booking</w:t>
            </w:r>
          </w:p>
          <w:p w14:paraId="07D1844D" w14:textId="77777777" w:rsidR="000D629C" w:rsidRPr="000D629C" w:rsidRDefault="000D629C" w:rsidP="000D629C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0D629C">
              <w:rPr>
                <w:sz w:val="24"/>
                <w:szCs w:val="24"/>
              </w:rPr>
              <w:t>The booking can be found by the hotel using the confirmation number</w:t>
            </w:r>
          </w:p>
          <w:p w14:paraId="2B95DAE4" w14:textId="41FFA7B4" w:rsidR="000D629C" w:rsidRPr="000D629C" w:rsidRDefault="000D629C" w:rsidP="000D629C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0D629C">
              <w:rPr>
                <w:sz w:val="24"/>
                <w:szCs w:val="24"/>
              </w:rPr>
              <w:t>New Guest registered</w:t>
            </w:r>
          </w:p>
          <w:p w14:paraId="2EFB25CF" w14:textId="77777777" w:rsidR="000D629C" w:rsidRPr="000D629C" w:rsidRDefault="000D629C" w:rsidP="000D629C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0D629C">
              <w:rPr>
                <w:sz w:val="24"/>
                <w:szCs w:val="24"/>
              </w:rPr>
              <w:t>Subsequent bookings initiated with the registered phone number will find that guest</w:t>
            </w:r>
          </w:p>
          <w:p w14:paraId="73E64CE3" w14:textId="77777777" w:rsidR="000D629C" w:rsidRPr="000D629C" w:rsidRDefault="000D629C" w:rsidP="000D629C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0D629C">
              <w:rPr>
                <w:sz w:val="24"/>
                <w:szCs w:val="24"/>
              </w:rPr>
              <w:t>Booking Cancelled</w:t>
            </w:r>
          </w:p>
          <w:p w14:paraId="6520A6BC" w14:textId="77777777" w:rsidR="000D629C" w:rsidRPr="000D629C" w:rsidRDefault="000D629C" w:rsidP="000D629C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0D629C">
              <w:rPr>
                <w:sz w:val="24"/>
                <w:szCs w:val="24"/>
              </w:rPr>
              <w:t>In all cases where the use case is cancelled, no booking shall be created and no charge against accredit card shall occur</w:t>
            </w:r>
          </w:p>
          <w:p w14:paraId="4FFA3C7A" w14:textId="0DA1EA94" w:rsidR="00E303EF" w:rsidRPr="000D629C" w:rsidRDefault="00E303E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D629C" w:rsidRPr="000D629C" w14:paraId="6347757A" w14:textId="77777777" w:rsidTr="000D629C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196238" w14:textId="77777777" w:rsidR="00E303EF" w:rsidRPr="000D629C" w:rsidRDefault="00A37650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</w:t>
            </w:r>
            <w:r w:rsidR="00E303EF"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D9E751" w14:textId="77777777" w:rsidR="00E303EF" w:rsidRPr="000D629C" w:rsidRDefault="00E303EF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458BFA9F" w14:textId="77777777" w:rsidR="00E303EF" w:rsidRPr="000D629C" w:rsidRDefault="00E303EF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261A8AB1" w14:textId="77777777" w:rsidR="00E303EF" w:rsidRPr="000D629C" w:rsidRDefault="00E303EF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D629C" w:rsidRPr="000D629C" w14:paraId="6A89F409" w14:textId="77777777" w:rsidTr="000D629C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9CCD2DC" w14:textId="77777777" w:rsidR="000D629C" w:rsidRDefault="00536681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Result </w:t>
            </w:r>
          </w:p>
          <w:p w14:paraId="4772A69B" w14:textId="71C22426" w:rsidR="00536681" w:rsidRPr="000D629C" w:rsidRDefault="00536681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89CE1E3" w14:textId="7BC57230" w:rsidR="008854FB" w:rsidRDefault="008854FB">
            <w:pPr>
              <w:pStyle w:val="bp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8854FB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Pass</w:t>
            </w:r>
            <w:r w:rsidR="008D28D3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D28D3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  <w:p w14:paraId="60BAA288" w14:textId="77777777" w:rsidR="000B52C4" w:rsidRPr="008854FB" w:rsidRDefault="000B52C4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14:paraId="146E679F" w14:textId="68405F82" w:rsidR="008854FB" w:rsidRPr="000D629C" w:rsidRDefault="008854FB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D629C" w:rsidRPr="000D629C" w14:paraId="27C043E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963DCBA" w14:textId="77777777" w:rsidR="00DF1585" w:rsidRPr="000D629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717B526" w14:textId="77777777" w:rsidR="00DF1585" w:rsidRPr="000D629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38D23A9" w14:textId="77777777" w:rsidR="00DF1585" w:rsidRPr="000D629C" w:rsidRDefault="00DF1585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89DCE5A" w14:textId="77777777" w:rsidR="00DF1585" w:rsidRPr="000D629C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902493C" w14:textId="77777777" w:rsidR="00DF1585" w:rsidRPr="000D629C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D955B1" w:rsidRPr="000D629C" w14:paraId="34CFD13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5FA1591" w14:textId="77777777" w:rsidR="00D955B1" w:rsidRPr="000D629C" w:rsidRDefault="00D955B1" w:rsidP="00D955B1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61A1FF0" w14:textId="4D8F7C71" w:rsidR="00D955B1" w:rsidRPr="000D629C" w:rsidRDefault="00D955B1" w:rsidP="00D955B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phone number</w:t>
            </w:r>
          </w:p>
        </w:tc>
        <w:tc>
          <w:tcPr>
            <w:tcW w:w="5596" w:type="dxa"/>
          </w:tcPr>
          <w:p w14:paraId="2347FFDF" w14:textId="6D4E90B6" w:rsidR="00D955B1" w:rsidRPr="000D629C" w:rsidRDefault="00D955B1" w:rsidP="00D955B1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Prompt Name</w:t>
            </w:r>
          </w:p>
        </w:tc>
        <w:tc>
          <w:tcPr>
            <w:tcW w:w="714" w:type="dxa"/>
          </w:tcPr>
          <w:p w14:paraId="1C2FE502" w14:textId="5630FC7B" w:rsidR="00D955B1" w:rsidRPr="000D629C" w:rsidRDefault="00D955B1" w:rsidP="00D955B1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714" w:type="dxa"/>
          </w:tcPr>
          <w:p w14:paraId="74712CC7" w14:textId="77777777" w:rsidR="00D955B1" w:rsidRPr="000D629C" w:rsidRDefault="00D955B1" w:rsidP="00D955B1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955B1" w:rsidRPr="000D629C" w14:paraId="1E13089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01D8931" w14:textId="77777777" w:rsidR="00D955B1" w:rsidRPr="000D629C" w:rsidRDefault="00D955B1" w:rsidP="00D955B1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24F849" w14:textId="61AC0759" w:rsidR="00D955B1" w:rsidRDefault="00D955B1" w:rsidP="00D955B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name</w:t>
            </w:r>
          </w:p>
        </w:tc>
        <w:tc>
          <w:tcPr>
            <w:tcW w:w="5596" w:type="dxa"/>
          </w:tcPr>
          <w:p w14:paraId="6D560067" w14:textId="7A128143" w:rsidR="00D955B1" w:rsidRDefault="00D955B1" w:rsidP="00D955B1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Prompt Address</w:t>
            </w:r>
          </w:p>
        </w:tc>
        <w:tc>
          <w:tcPr>
            <w:tcW w:w="714" w:type="dxa"/>
          </w:tcPr>
          <w:p w14:paraId="175A613D" w14:textId="3052ECA7" w:rsidR="00D955B1" w:rsidRDefault="00D955B1" w:rsidP="00D955B1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714" w:type="dxa"/>
          </w:tcPr>
          <w:p w14:paraId="01511158" w14:textId="77777777" w:rsidR="00D955B1" w:rsidRPr="000D629C" w:rsidRDefault="00D955B1" w:rsidP="00D955B1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955B1" w:rsidRPr="000D629C" w14:paraId="09ED97A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388E6E33" w14:textId="77777777" w:rsidR="00D955B1" w:rsidRPr="000D629C" w:rsidRDefault="00D955B1" w:rsidP="00D955B1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B267A49" w14:textId="0F28FE13" w:rsidR="00D955B1" w:rsidRDefault="00D955B1" w:rsidP="00D955B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address</w:t>
            </w:r>
          </w:p>
        </w:tc>
        <w:tc>
          <w:tcPr>
            <w:tcW w:w="5596" w:type="dxa"/>
          </w:tcPr>
          <w:p w14:paraId="1E2E219B" w14:textId="5F833E40" w:rsidR="00D955B1" w:rsidRDefault="00D955B1" w:rsidP="00D955B1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guest details and prompt room type.</w:t>
            </w:r>
          </w:p>
        </w:tc>
        <w:tc>
          <w:tcPr>
            <w:tcW w:w="714" w:type="dxa"/>
          </w:tcPr>
          <w:p w14:paraId="6ACBFE0A" w14:textId="784D80B5" w:rsidR="00D955B1" w:rsidRDefault="00D955B1" w:rsidP="00D955B1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714" w:type="dxa"/>
          </w:tcPr>
          <w:p w14:paraId="2EDDB175" w14:textId="77777777" w:rsidR="00D955B1" w:rsidRPr="000D629C" w:rsidRDefault="00D955B1" w:rsidP="00D955B1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955B1" w:rsidRPr="000D629C" w14:paraId="3F31AB1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3992B3B" w14:textId="77777777" w:rsidR="00D955B1" w:rsidRPr="000D629C" w:rsidRDefault="00D955B1" w:rsidP="00D955B1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461C3586" w14:textId="19B41683" w:rsidR="00D955B1" w:rsidRPr="000D629C" w:rsidRDefault="00D955B1" w:rsidP="00D955B1">
            <w:pPr>
              <w:pStyle w:val="proc"/>
              <w:numPr>
                <w:ilvl w:val="0"/>
                <w:numId w:val="0"/>
              </w:numPr>
              <w:tabs>
                <w:tab w:val="left" w:pos="14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room type (Single, Double, Twin share)</w:t>
            </w:r>
          </w:p>
        </w:tc>
        <w:tc>
          <w:tcPr>
            <w:tcW w:w="5596" w:type="dxa"/>
          </w:tcPr>
          <w:p w14:paraId="433E2D45" w14:textId="0234875D" w:rsidR="00D955B1" w:rsidRPr="000D629C" w:rsidRDefault="00D955B1" w:rsidP="00D955B1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Prompt number of guests. </w:t>
            </w:r>
          </w:p>
        </w:tc>
        <w:tc>
          <w:tcPr>
            <w:tcW w:w="714" w:type="dxa"/>
          </w:tcPr>
          <w:p w14:paraId="435B96DE" w14:textId="1642F396" w:rsidR="00D955B1" w:rsidRPr="000D629C" w:rsidRDefault="00D955B1" w:rsidP="00D955B1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714" w:type="dxa"/>
          </w:tcPr>
          <w:p w14:paraId="2BB7A495" w14:textId="77777777" w:rsidR="00D955B1" w:rsidRPr="000D629C" w:rsidRDefault="00D955B1" w:rsidP="00D955B1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955B1" w:rsidRPr="000D629C" w14:paraId="0767A15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F7E6035" w14:textId="77777777" w:rsidR="00D955B1" w:rsidRPr="000D629C" w:rsidRDefault="00D955B1" w:rsidP="00D955B1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5E3DC7F0" w14:textId="6E2EC725" w:rsidR="00D955B1" w:rsidRPr="000D629C" w:rsidRDefault="00D955B1" w:rsidP="00D955B1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number of occupants </w:t>
            </w:r>
          </w:p>
        </w:tc>
        <w:tc>
          <w:tcPr>
            <w:tcW w:w="5596" w:type="dxa"/>
          </w:tcPr>
          <w:p w14:paraId="032C379B" w14:textId="314F489B" w:rsidR="00D955B1" w:rsidRPr="000D629C" w:rsidRDefault="00D955B1" w:rsidP="00D955B1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Prompt arrival date if room will suitable</w:t>
            </w:r>
          </w:p>
        </w:tc>
        <w:tc>
          <w:tcPr>
            <w:tcW w:w="714" w:type="dxa"/>
          </w:tcPr>
          <w:p w14:paraId="525DDA9F" w14:textId="6617AED2" w:rsidR="00D955B1" w:rsidRPr="000D629C" w:rsidRDefault="00D955B1" w:rsidP="00D955B1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714" w:type="dxa"/>
          </w:tcPr>
          <w:p w14:paraId="7598F122" w14:textId="77777777" w:rsidR="00D955B1" w:rsidRPr="000D629C" w:rsidRDefault="00D955B1" w:rsidP="00D955B1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955B1" w:rsidRPr="000D629C" w14:paraId="527B403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ED1B856" w14:textId="77777777" w:rsidR="00D955B1" w:rsidRPr="000D629C" w:rsidRDefault="00D955B1" w:rsidP="00D955B1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4E99C675" w14:textId="73713601" w:rsidR="00D955B1" w:rsidRDefault="00D955B1" w:rsidP="00D955B1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arrival day </w:t>
            </w:r>
          </w:p>
        </w:tc>
        <w:tc>
          <w:tcPr>
            <w:tcW w:w="5596" w:type="dxa"/>
          </w:tcPr>
          <w:p w14:paraId="7C5F6339" w14:textId="00B2ED31" w:rsidR="00D955B1" w:rsidRDefault="00D955B1" w:rsidP="00D955B1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Prompt arrival month</w:t>
            </w:r>
          </w:p>
        </w:tc>
        <w:tc>
          <w:tcPr>
            <w:tcW w:w="714" w:type="dxa"/>
          </w:tcPr>
          <w:p w14:paraId="726E710C" w14:textId="09A94F03" w:rsidR="00D955B1" w:rsidRDefault="00D955B1" w:rsidP="00D955B1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714" w:type="dxa"/>
          </w:tcPr>
          <w:p w14:paraId="11F3D691" w14:textId="77777777" w:rsidR="00D955B1" w:rsidRPr="000D629C" w:rsidRDefault="00D955B1" w:rsidP="00D955B1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955B1" w:rsidRPr="000D629C" w14:paraId="1666621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B4DEE96" w14:textId="77777777" w:rsidR="00D955B1" w:rsidRPr="000D629C" w:rsidRDefault="00D955B1" w:rsidP="00D955B1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7C6A804" w14:textId="5FB715D2" w:rsidR="00D955B1" w:rsidRDefault="00D955B1" w:rsidP="00D955B1">
            <w:pPr>
              <w:pStyle w:val="proc"/>
              <w:numPr>
                <w:ilvl w:val="0"/>
                <w:numId w:val="0"/>
              </w:numPr>
              <w:tabs>
                <w:tab w:val="left" w:pos="114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arrival month</w:t>
            </w:r>
          </w:p>
        </w:tc>
        <w:tc>
          <w:tcPr>
            <w:tcW w:w="5596" w:type="dxa"/>
          </w:tcPr>
          <w:p w14:paraId="3B286BC8" w14:textId="2C1E6C89" w:rsidR="00D955B1" w:rsidRDefault="00D955B1" w:rsidP="00D955B1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Prompt arrival year</w:t>
            </w:r>
          </w:p>
        </w:tc>
        <w:tc>
          <w:tcPr>
            <w:tcW w:w="714" w:type="dxa"/>
          </w:tcPr>
          <w:p w14:paraId="18BBB8B1" w14:textId="3F48CA81" w:rsidR="00D955B1" w:rsidRDefault="00D955B1" w:rsidP="00D955B1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714" w:type="dxa"/>
          </w:tcPr>
          <w:p w14:paraId="74A91A64" w14:textId="77777777" w:rsidR="00D955B1" w:rsidRPr="000D629C" w:rsidRDefault="00D955B1" w:rsidP="00D955B1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955B1" w:rsidRPr="000D629C" w14:paraId="69AB835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B3BFCCB" w14:textId="77777777" w:rsidR="00D955B1" w:rsidRPr="000D629C" w:rsidRDefault="00D955B1" w:rsidP="00D955B1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275DD57C" w14:textId="2B2D1E9F" w:rsidR="00D955B1" w:rsidRDefault="00D955B1" w:rsidP="00D955B1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arrival year </w:t>
            </w:r>
          </w:p>
        </w:tc>
        <w:tc>
          <w:tcPr>
            <w:tcW w:w="5596" w:type="dxa"/>
          </w:tcPr>
          <w:p w14:paraId="55D3B270" w14:textId="4F0EC237" w:rsidR="00D955B1" w:rsidRDefault="00D955B1" w:rsidP="00D955B1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arrival date and prompts length of stay</w:t>
            </w:r>
          </w:p>
        </w:tc>
        <w:tc>
          <w:tcPr>
            <w:tcW w:w="714" w:type="dxa"/>
          </w:tcPr>
          <w:p w14:paraId="35715BF6" w14:textId="668D9B57" w:rsidR="00D955B1" w:rsidRDefault="00D955B1" w:rsidP="00D955B1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714" w:type="dxa"/>
          </w:tcPr>
          <w:p w14:paraId="58E1CE13" w14:textId="77777777" w:rsidR="00D955B1" w:rsidRPr="000D629C" w:rsidRDefault="00D955B1" w:rsidP="00D955B1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955B1" w:rsidRPr="000D629C" w14:paraId="51DECB0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BB63173" w14:textId="77777777" w:rsidR="00D955B1" w:rsidRPr="000D629C" w:rsidRDefault="00D955B1" w:rsidP="00D955B1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793DD00" w14:textId="4D260BAC" w:rsidR="00D955B1" w:rsidRDefault="00D955B1" w:rsidP="00D955B1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length of stay</w:t>
            </w:r>
          </w:p>
        </w:tc>
        <w:tc>
          <w:tcPr>
            <w:tcW w:w="5596" w:type="dxa"/>
          </w:tcPr>
          <w:p w14:paraId="4E9202C5" w14:textId="30FC33B8" w:rsidR="00D955B1" w:rsidRPr="00661EC1" w:rsidRDefault="00D955B1" w:rsidP="00D955B1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61EC1">
              <w:rPr>
                <w:rFonts w:asciiTheme="minorHAnsi" w:hAnsiTheme="minorHAnsi"/>
                <w:sz w:val="24"/>
                <w:szCs w:val="24"/>
              </w:rPr>
              <w:t>Display room type description, arrival date, length of stay and cost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and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Prompt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for enter credit card details if room is available</w:t>
            </w:r>
          </w:p>
        </w:tc>
        <w:tc>
          <w:tcPr>
            <w:tcW w:w="714" w:type="dxa"/>
          </w:tcPr>
          <w:p w14:paraId="52811B21" w14:textId="042ACAAE" w:rsidR="00D955B1" w:rsidRDefault="00D955B1" w:rsidP="00D955B1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714" w:type="dxa"/>
          </w:tcPr>
          <w:p w14:paraId="3DFA997B" w14:textId="77777777" w:rsidR="00D955B1" w:rsidRPr="000D629C" w:rsidRDefault="00D955B1" w:rsidP="00D955B1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955B1" w:rsidRPr="000D629C" w14:paraId="7367FFF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2C4C496" w14:textId="77777777" w:rsidR="00D955B1" w:rsidRPr="000D629C" w:rsidRDefault="00D955B1" w:rsidP="00D955B1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1B68A21" w14:textId="76E2C666" w:rsidR="00D955B1" w:rsidRDefault="00D955B1" w:rsidP="00D955B1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credit type (Visa, Mastercard)</w:t>
            </w:r>
          </w:p>
        </w:tc>
        <w:tc>
          <w:tcPr>
            <w:tcW w:w="5596" w:type="dxa"/>
          </w:tcPr>
          <w:p w14:paraId="42DDF372" w14:textId="3A1FA003" w:rsidR="00D955B1" w:rsidRDefault="00D955B1" w:rsidP="00D955B1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Prompt credit card number</w:t>
            </w:r>
          </w:p>
        </w:tc>
        <w:tc>
          <w:tcPr>
            <w:tcW w:w="714" w:type="dxa"/>
          </w:tcPr>
          <w:p w14:paraId="57D145FD" w14:textId="4CD7540C" w:rsidR="00D955B1" w:rsidRDefault="00D955B1" w:rsidP="00D955B1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714" w:type="dxa"/>
          </w:tcPr>
          <w:p w14:paraId="1276D221" w14:textId="77777777" w:rsidR="00D955B1" w:rsidRPr="000D629C" w:rsidRDefault="00D955B1" w:rsidP="00D955B1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955B1" w:rsidRPr="000D629C" w14:paraId="531B031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CCD958C" w14:textId="77777777" w:rsidR="00D955B1" w:rsidRPr="000D629C" w:rsidRDefault="00D955B1" w:rsidP="00D955B1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5EEF1E1" w14:textId="70E47FE9" w:rsidR="00D955B1" w:rsidRDefault="00D955B1" w:rsidP="00D955B1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credit card number</w:t>
            </w:r>
          </w:p>
        </w:tc>
        <w:tc>
          <w:tcPr>
            <w:tcW w:w="5596" w:type="dxa"/>
          </w:tcPr>
          <w:p w14:paraId="2AC20C4C" w14:textId="10D38771" w:rsidR="00D955B1" w:rsidRDefault="00D955B1" w:rsidP="00D955B1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Prompt credit card ccv</w:t>
            </w:r>
          </w:p>
        </w:tc>
        <w:tc>
          <w:tcPr>
            <w:tcW w:w="714" w:type="dxa"/>
          </w:tcPr>
          <w:p w14:paraId="715E84FE" w14:textId="7BC0386E" w:rsidR="00D955B1" w:rsidRDefault="00D955B1" w:rsidP="00D955B1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714" w:type="dxa"/>
          </w:tcPr>
          <w:p w14:paraId="5220E5C1" w14:textId="77777777" w:rsidR="00D955B1" w:rsidRPr="000D629C" w:rsidRDefault="00D955B1" w:rsidP="00D955B1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955B1" w:rsidRPr="000D629C" w14:paraId="0523560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00FF18" w14:textId="77777777" w:rsidR="00D955B1" w:rsidRPr="000D629C" w:rsidRDefault="00D955B1" w:rsidP="00D955B1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B4728F8" w14:textId="20FC9473" w:rsidR="00D955B1" w:rsidRDefault="00D955B1" w:rsidP="00D955B1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credit card ccv</w:t>
            </w:r>
          </w:p>
        </w:tc>
        <w:tc>
          <w:tcPr>
            <w:tcW w:w="5596" w:type="dxa"/>
          </w:tcPr>
          <w:p w14:paraId="43FB5F20" w14:textId="08C723A8" w:rsidR="00D955B1" w:rsidRPr="007A2479" w:rsidRDefault="00D955B1" w:rsidP="00D955B1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A2479">
              <w:rPr>
                <w:rFonts w:asciiTheme="minorHAnsi" w:hAnsiTheme="minorHAnsi"/>
                <w:sz w:val="24"/>
                <w:szCs w:val="24"/>
              </w:rPr>
              <w:t>Display booking details and confirmation number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and prompt user to press enter from keyboard to continue.</w:t>
            </w:r>
          </w:p>
        </w:tc>
        <w:tc>
          <w:tcPr>
            <w:tcW w:w="714" w:type="dxa"/>
          </w:tcPr>
          <w:p w14:paraId="1D7D2ED6" w14:textId="1841DFA1" w:rsidR="00D955B1" w:rsidRDefault="00D955B1" w:rsidP="00D955B1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714" w:type="dxa"/>
          </w:tcPr>
          <w:p w14:paraId="667A83E8" w14:textId="77777777" w:rsidR="00D955B1" w:rsidRPr="000D629C" w:rsidRDefault="00D955B1" w:rsidP="00D955B1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955B1" w:rsidRPr="000D629C" w14:paraId="7919530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51CEC28" w14:textId="77777777" w:rsidR="00D955B1" w:rsidRPr="000D629C" w:rsidRDefault="00D955B1" w:rsidP="00D955B1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19C830F" w14:textId="2DF43211" w:rsidR="00D955B1" w:rsidRDefault="00D955B1" w:rsidP="00D955B1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Press “enter” from keyboard </w:t>
            </w:r>
          </w:p>
        </w:tc>
        <w:tc>
          <w:tcPr>
            <w:tcW w:w="5596" w:type="dxa"/>
          </w:tcPr>
          <w:p w14:paraId="4C5CD00F" w14:textId="4CB74CE5" w:rsidR="00D955B1" w:rsidRDefault="00D955B1" w:rsidP="00D955B1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main menu</w:t>
            </w:r>
          </w:p>
        </w:tc>
        <w:tc>
          <w:tcPr>
            <w:tcW w:w="714" w:type="dxa"/>
          </w:tcPr>
          <w:p w14:paraId="1FA6A1B9" w14:textId="322CED25" w:rsidR="00D955B1" w:rsidRDefault="00D955B1" w:rsidP="00D955B1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714" w:type="dxa"/>
          </w:tcPr>
          <w:p w14:paraId="5696FA9E" w14:textId="77777777" w:rsidR="00D955B1" w:rsidRPr="000D629C" w:rsidRDefault="00D955B1" w:rsidP="00D955B1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2DA61194" w14:textId="77777777" w:rsidR="00A30AD6" w:rsidRPr="000D629C" w:rsidRDefault="00A30AD6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6FD155C" w14:textId="77777777" w:rsidR="00A37650" w:rsidRPr="000D629C" w:rsidRDefault="00A37650" w:rsidP="00780A9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62945E9" w14:textId="77777777" w:rsidR="00A37650" w:rsidRPr="000D629C" w:rsidRDefault="00A37650" w:rsidP="00780A9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  <w:sectPr w:rsidR="00A37650" w:rsidRPr="000D629C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386BCD2B" w14:textId="77777777" w:rsidR="00780A9A" w:rsidRPr="000D629C" w:rsidRDefault="00780A9A" w:rsidP="00780A9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0D629C" w:rsidRPr="000D629C" w14:paraId="2217CD5F" w14:textId="77777777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AAB614" w14:textId="77777777" w:rsidR="00780A9A" w:rsidRPr="000D629C" w:rsidRDefault="00A37650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Data Table</w:t>
            </w:r>
          </w:p>
        </w:tc>
      </w:tr>
      <w:tr w:rsidR="000D629C" w:rsidRPr="000D629C" w14:paraId="771A5D3B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2E8085" w14:textId="77777777" w:rsidR="00780A9A" w:rsidRPr="000D629C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051AF9" w14:textId="77777777" w:rsidR="00780A9A" w:rsidRPr="000D629C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E8A62F" w14:textId="77777777" w:rsidR="00780A9A" w:rsidRPr="000D629C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3C5036" w14:textId="77777777" w:rsidR="00780A9A" w:rsidRPr="000D629C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DDFA43" w14:textId="77777777" w:rsidR="00780A9A" w:rsidRPr="000D629C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D6C398" w14:textId="77777777" w:rsidR="00780A9A" w:rsidRPr="000D629C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29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0D629C" w:rsidRPr="000D629C" w14:paraId="40BCD52A" w14:textId="7777777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4977976B" w14:textId="6F144836" w:rsidR="00780A9A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0BF8CECC" w14:textId="5F7EE616" w:rsidR="00780A9A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0420544866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6322234D" w14:textId="3A0BC0A4" w:rsidR="00780A9A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0426485410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FB12DD8" w14:textId="722D2E88" w:rsidR="00780A9A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0452764873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3B388E63" w14:textId="35C5FB34" w:rsidR="00780A9A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0478459296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03BB3A6B" w14:textId="194E178A" w:rsidR="00780A9A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0420060009</w:t>
            </w:r>
          </w:p>
        </w:tc>
      </w:tr>
      <w:tr w:rsidR="000D629C" w:rsidRPr="000D629C" w14:paraId="0C7959EA" w14:textId="77777777">
        <w:tc>
          <w:tcPr>
            <w:tcW w:w="2448" w:type="dxa"/>
            <w:shd w:val="clear" w:color="auto" w:fill="E0E0E0"/>
          </w:tcPr>
          <w:p w14:paraId="274A923D" w14:textId="78602EF8" w:rsidR="00780A9A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14:paraId="72D8E9CD" w14:textId="2388C2B7" w:rsidR="00780A9A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Waqas Akbar</w:t>
            </w:r>
          </w:p>
        </w:tc>
        <w:tc>
          <w:tcPr>
            <w:tcW w:w="2196" w:type="dxa"/>
          </w:tcPr>
          <w:p w14:paraId="068E4DCB" w14:textId="4083C040" w:rsidR="00780A9A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Uzair Mehmood</w:t>
            </w:r>
          </w:p>
        </w:tc>
        <w:tc>
          <w:tcPr>
            <w:tcW w:w="2196" w:type="dxa"/>
          </w:tcPr>
          <w:p w14:paraId="1C4B2304" w14:textId="778B1DB2" w:rsidR="00780A9A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Aamir Malik</w:t>
            </w:r>
          </w:p>
        </w:tc>
        <w:tc>
          <w:tcPr>
            <w:tcW w:w="2196" w:type="dxa"/>
          </w:tcPr>
          <w:p w14:paraId="098B01C2" w14:textId="62A943D1" w:rsidR="00780A9A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Malik Adnan</w:t>
            </w:r>
          </w:p>
        </w:tc>
        <w:tc>
          <w:tcPr>
            <w:tcW w:w="2196" w:type="dxa"/>
          </w:tcPr>
          <w:p w14:paraId="34CF36E2" w14:textId="441A9A46" w:rsidR="00780A9A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Ammar Cheema</w:t>
            </w:r>
          </w:p>
        </w:tc>
      </w:tr>
      <w:tr w:rsidR="000D629C" w:rsidRPr="000D629C" w14:paraId="6D286619" w14:textId="77777777">
        <w:tc>
          <w:tcPr>
            <w:tcW w:w="2448" w:type="dxa"/>
            <w:shd w:val="clear" w:color="auto" w:fill="E0E0E0"/>
          </w:tcPr>
          <w:p w14:paraId="267B295F" w14:textId="476C0552" w:rsidR="0093214E" w:rsidRPr="000D629C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5DEEE04D" w14:textId="2D7366A0" w:rsidR="0093214E" w:rsidRPr="000D629C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2A Tucker St</w:t>
            </w:r>
          </w:p>
        </w:tc>
        <w:tc>
          <w:tcPr>
            <w:tcW w:w="2196" w:type="dxa"/>
          </w:tcPr>
          <w:p w14:paraId="301FCC0E" w14:textId="31994443" w:rsidR="0093214E" w:rsidRPr="000D629C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1A Bruce St</w:t>
            </w:r>
          </w:p>
        </w:tc>
        <w:tc>
          <w:tcPr>
            <w:tcW w:w="2196" w:type="dxa"/>
          </w:tcPr>
          <w:p w14:paraId="4EE40602" w14:textId="46DD1682" w:rsidR="0093214E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Wurruk St</w:t>
            </w:r>
          </w:p>
        </w:tc>
        <w:tc>
          <w:tcPr>
            <w:tcW w:w="2196" w:type="dxa"/>
          </w:tcPr>
          <w:p w14:paraId="1CC75B29" w14:textId="5970A5C7" w:rsidR="0093214E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12 Moreland Rd</w:t>
            </w:r>
          </w:p>
        </w:tc>
        <w:tc>
          <w:tcPr>
            <w:tcW w:w="2196" w:type="dxa"/>
          </w:tcPr>
          <w:p w14:paraId="270104F8" w14:textId="07F9FCB2" w:rsidR="0093214E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34 Lygon St</w:t>
            </w:r>
          </w:p>
        </w:tc>
      </w:tr>
      <w:tr w:rsidR="00C60DA9" w:rsidRPr="000D629C" w14:paraId="30BEEF40" w14:textId="77777777">
        <w:tc>
          <w:tcPr>
            <w:tcW w:w="2448" w:type="dxa"/>
            <w:shd w:val="clear" w:color="auto" w:fill="E0E0E0"/>
          </w:tcPr>
          <w:p w14:paraId="6EA5638C" w14:textId="2E237E2C" w:rsidR="00C60DA9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44" w:type="dxa"/>
          </w:tcPr>
          <w:p w14:paraId="59E8D969" w14:textId="1EBA31A7" w:rsidR="00C60DA9" w:rsidRPr="000D629C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196" w:type="dxa"/>
          </w:tcPr>
          <w:p w14:paraId="54E9831C" w14:textId="7FBC1861" w:rsidR="00C60DA9" w:rsidRPr="000D629C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196" w:type="dxa"/>
          </w:tcPr>
          <w:p w14:paraId="1D57AD94" w14:textId="647AD45D" w:rsidR="00C60DA9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96" w:type="dxa"/>
          </w:tcPr>
          <w:p w14:paraId="47AAC987" w14:textId="67B26E67" w:rsidR="00C60DA9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196" w:type="dxa"/>
          </w:tcPr>
          <w:p w14:paraId="7E0213CF" w14:textId="0EEC0209" w:rsidR="00C60DA9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</w:t>
            </w:r>
          </w:p>
        </w:tc>
      </w:tr>
      <w:tr w:rsidR="00C60DA9" w:rsidRPr="000D629C" w14:paraId="3439FF32" w14:textId="77777777">
        <w:tc>
          <w:tcPr>
            <w:tcW w:w="2448" w:type="dxa"/>
            <w:shd w:val="clear" w:color="auto" w:fill="E0E0E0"/>
          </w:tcPr>
          <w:p w14:paraId="1675C617" w14:textId="22AC2B3D" w:rsidR="00C60DA9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44" w:type="dxa"/>
          </w:tcPr>
          <w:p w14:paraId="3F3D2272" w14:textId="434247B9" w:rsidR="00C60DA9" w:rsidRPr="000D629C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96" w:type="dxa"/>
          </w:tcPr>
          <w:p w14:paraId="275F3656" w14:textId="60C66A08" w:rsidR="00C60DA9" w:rsidRPr="000D629C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96" w:type="dxa"/>
          </w:tcPr>
          <w:p w14:paraId="0AB444FB" w14:textId="571C9247" w:rsidR="00C60DA9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96" w:type="dxa"/>
          </w:tcPr>
          <w:p w14:paraId="40C70C74" w14:textId="7E248588" w:rsidR="00C60DA9" w:rsidRPr="000D629C" w:rsidRDefault="00C60DA9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96" w:type="dxa"/>
          </w:tcPr>
          <w:p w14:paraId="2F358B9E" w14:textId="70AC0327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60DA9" w:rsidRPr="000D629C" w14:paraId="1344BCDD" w14:textId="77777777">
        <w:tc>
          <w:tcPr>
            <w:tcW w:w="2448" w:type="dxa"/>
            <w:shd w:val="clear" w:color="auto" w:fill="E0E0E0"/>
          </w:tcPr>
          <w:p w14:paraId="4CA46E87" w14:textId="4203810D" w:rsidR="00C60DA9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44" w:type="dxa"/>
          </w:tcPr>
          <w:p w14:paraId="5B3117FE" w14:textId="6CC7DE05" w:rsidR="00C60DA9" w:rsidRPr="000D629C" w:rsidRDefault="00BF4280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196" w:type="dxa"/>
          </w:tcPr>
          <w:p w14:paraId="05725B25" w14:textId="130C4364" w:rsidR="00C60DA9" w:rsidRPr="000D629C" w:rsidRDefault="00BF4280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2196" w:type="dxa"/>
          </w:tcPr>
          <w:p w14:paraId="0F1F5530" w14:textId="11FADF9A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96" w:type="dxa"/>
          </w:tcPr>
          <w:p w14:paraId="4013D580" w14:textId="7E112E15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196" w:type="dxa"/>
          </w:tcPr>
          <w:p w14:paraId="53F258C7" w14:textId="50380081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19</w:t>
            </w:r>
          </w:p>
        </w:tc>
      </w:tr>
      <w:tr w:rsidR="00C60DA9" w:rsidRPr="000D629C" w14:paraId="0EC67F95" w14:textId="77777777">
        <w:tc>
          <w:tcPr>
            <w:tcW w:w="2448" w:type="dxa"/>
            <w:shd w:val="clear" w:color="auto" w:fill="E0E0E0"/>
          </w:tcPr>
          <w:p w14:paraId="50B374B5" w14:textId="1B7AAAEA" w:rsidR="00C60DA9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944" w:type="dxa"/>
          </w:tcPr>
          <w:p w14:paraId="0F91374C" w14:textId="67C1DBD3" w:rsidR="00C60DA9" w:rsidRPr="000D629C" w:rsidRDefault="00BF4280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196" w:type="dxa"/>
          </w:tcPr>
          <w:p w14:paraId="51031588" w14:textId="1100A72B" w:rsidR="00C60DA9" w:rsidRPr="000D629C" w:rsidRDefault="00BF4280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96" w:type="dxa"/>
          </w:tcPr>
          <w:p w14:paraId="7E5DE1B6" w14:textId="646D77CF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196" w:type="dxa"/>
          </w:tcPr>
          <w:p w14:paraId="72A9051D" w14:textId="767D42E6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96" w:type="dxa"/>
          </w:tcPr>
          <w:p w14:paraId="59362F6E" w14:textId="3E7C5E47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C60DA9" w:rsidRPr="000D629C" w14:paraId="6D3F3D67" w14:textId="77777777">
        <w:tc>
          <w:tcPr>
            <w:tcW w:w="2448" w:type="dxa"/>
            <w:shd w:val="clear" w:color="auto" w:fill="E0E0E0"/>
          </w:tcPr>
          <w:p w14:paraId="2F4C395E" w14:textId="7118AF0F" w:rsidR="00C60DA9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944" w:type="dxa"/>
          </w:tcPr>
          <w:p w14:paraId="1A418A8A" w14:textId="46E3D06B" w:rsidR="00C60DA9" w:rsidRPr="000D629C" w:rsidRDefault="00BF4280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2018</w:t>
            </w:r>
          </w:p>
        </w:tc>
        <w:tc>
          <w:tcPr>
            <w:tcW w:w="2196" w:type="dxa"/>
          </w:tcPr>
          <w:p w14:paraId="5F6C9D3C" w14:textId="5813204A" w:rsidR="00C60DA9" w:rsidRPr="000D629C" w:rsidRDefault="00BF4280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2019</w:t>
            </w:r>
          </w:p>
        </w:tc>
        <w:tc>
          <w:tcPr>
            <w:tcW w:w="2196" w:type="dxa"/>
          </w:tcPr>
          <w:p w14:paraId="64D8DD1D" w14:textId="3C08F681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2018</w:t>
            </w:r>
          </w:p>
        </w:tc>
        <w:tc>
          <w:tcPr>
            <w:tcW w:w="2196" w:type="dxa"/>
          </w:tcPr>
          <w:p w14:paraId="6EA784F6" w14:textId="32AE71C5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2196" w:type="dxa"/>
          </w:tcPr>
          <w:p w14:paraId="2BA4D2FF" w14:textId="6088D4C8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2021</w:t>
            </w:r>
          </w:p>
        </w:tc>
      </w:tr>
      <w:tr w:rsidR="00C60DA9" w:rsidRPr="000D629C" w14:paraId="4C6B6959" w14:textId="77777777">
        <w:tc>
          <w:tcPr>
            <w:tcW w:w="2448" w:type="dxa"/>
            <w:shd w:val="clear" w:color="auto" w:fill="E0E0E0"/>
          </w:tcPr>
          <w:p w14:paraId="386922EB" w14:textId="267D8B72" w:rsidR="00C60DA9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44" w:type="dxa"/>
          </w:tcPr>
          <w:p w14:paraId="346D7567" w14:textId="54281124" w:rsidR="00C60DA9" w:rsidRPr="000D629C" w:rsidRDefault="00BF4280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96" w:type="dxa"/>
          </w:tcPr>
          <w:p w14:paraId="663DB6B3" w14:textId="7C493093" w:rsidR="00C60DA9" w:rsidRPr="000D629C" w:rsidRDefault="00BF4280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96" w:type="dxa"/>
          </w:tcPr>
          <w:p w14:paraId="6896D966" w14:textId="1A895013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96" w:type="dxa"/>
          </w:tcPr>
          <w:p w14:paraId="7E1F1F3A" w14:textId="20D19BA2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96" w:type="dxa"/>
          </w:tcPr>
          <w:p w14:paraId="0AFDF9F9" w14:textId="0B68EF78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C60DA9" w:rsidRPr="000D629C" w14:paraId="015FD5BF" w14:textId="77777777">
        <w:tc>
          <w:tcPr>
            <w:tcW w:w="2448" w:type="dxa"/>
            <w:shd w:val="clear" w:color="auto" w:fill="E0E0E0"/>
          </w:tcPr>
          <w:p w14:paraId="791CC3E5" w14:textId="030C0C04" w:rsidR="00C60DA9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44" w:type="dxa"/>
          </w:tcPr>
          <w:p w14:paraId="5F9414FC" w14:textId="53B79733" w:rsidR="00C60DA9" w:rsidRPr="000D629C" w:rsidRDefault="00BF4280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196" w:type="dxa"/>
          </w:tcPr>
          <w:p w14:paraId="4EF5FDDC" w14:textId="453059BE" w:rsidR="00C60DA9" w:rsidRPr="000D629C" w:rsidRDefault="00BF4280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2196" w:type="dxa"/>
          </w:tcPr>
          <w:p w14:paraId="4E18B37E" w14:textId="6AEF9C2C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2196" w:type="dxa"/>
          </w:tcPr>
          <w:p w14:paraId="24AAC90F" w14:textId="05472F23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196" w:type="dxa"/>
          </w:tcPr>
          <w:p w14:paraId="46F00796" w14:textId="16E7FB9A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</w:t>
            </w:r>
          </w:p>
        </w:tc>
      </w:tr>
      <w:tr w:rsidR="00C60DA9" w:rsidRPr="000D629C" w14:paraId="6ABE6D8C" w14:textId="77777777">
        <w:tc>
          <w:tcPr>
            <w:tcW w:w="2448" w:type="dxa"/>
            <w:shd w:val="clear" w:color="auto" w:fill="E0E0E0"/>
          </w:tcPr>
          <w:p w14:paraId="4282FBAE" w14:textId="232BE055" w:rsidR="00C60DA9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944" w:type="dxa"/>
          </w:tcPr>
          <w:p w14:paraId="35FE0772" w14:textId="3B254B6B" w:rsidR="00C60DA9" w:rsidRPr="000D629C" w:rsidRDefault="00BF4280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75755</w:t>
            </w:r>
          </w:p>
        </w:tc>
        <w:tc>
          <w:tcPr>
            <w:tcW w:w="2196" w:type="dxa"/>
          </w:tcPr>
          <w:p w14:paraId="6D7073F5" w14:textId="498CB10E" w:rsidR="00C60DA9" w:rsidRPr="000D629C" w:rsidRDefault="00BF4280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56443</w:t>
            </w:r>
          </w:p>
        </w:tc>
        <w:tc>
          <w:tcPr>
            <w:tcW w:w="2196" w:type="dxa"/>
          </w:tcPr>
          <w:p w14:paraId="0E1D6C27" w14:textId="524BFA97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55336</w:t>
            </w:r>
          </w:p>
        </w:tc>
        <w:tc>
          <w:tcPr>
            <w:tcW w:w="2196" w:type="dxa"/>
          </w:tcPr>
          <w:p w14:paraId="19CAC83F" w14:textId="56013EDA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34362</w:t>
            </w:r>
          </w:p>
        </w:tc>
        <w:tc>
          <w:tcPr>
            <w:tcW w:w="2196" w:type="dxa"/>
          </w:tcPr>
          <w:p w14:paraId="1370D595" w14:textId="42C609B5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43578</w:t>
            </w:r>
          </w:p>
        </w:tc>
      </w:tr>
      <w:tr w:rsidR="00C60DA9" w:rsidRPr="000D629C" w14:paraId="2861A6EA" w14:textId="77777777">
        <w:tc>
          <w:tcPr>
            <w:tcW w:w="2448" w:type="dxa"/>
            <w:shd w:val="clear" w:color="auto" w:fill="E0E0E0"/>
          </w:tcPr>
          <w:p w14:paraId="12A5EAC0" w14:textId="3A409FE8" w:rsidR="00C60DA9" w:rsidRDefault="00C60DA9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944" w:type="dxa"/>
          </w:tcPr>
          <w:p w14:paraId="022B79CE" w14:textId="40155BB0" w:rsidR="00C60DA9" w:rsidRPr="000D629C" w:rsidRDefault="00BF4280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786</w:t>
            </w:r>
          </w:p>
        </w:tc>
        <w:tc>
          <w:tcPr>
            <w:tcW w:w="2196" w:type="dxa"/>
          </w:tcPr>
          <w:p w14:paraId="58EC9433" w14:textId="7B7639D1" w:rsidR="00C60DA9" w:rsidRPr="000D629C" w:rsidRDefault="00BF4280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986</w:t>
            </w:r>
          </w:p>
        </w:tc>
        <w:tc>
          <w:tcPr>
            <w:tcW w:w="2196" w:type="dxa"/>
          </w:tcPr>
          <w:p w14:paraId="06FE437F" w14:textId="46768F8A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864</w:t>
            </w:r>
          </w:p>
        </w:tc>
        <w:tc>
          <w:tcPr>
            <w:tcW w:w="2196" w:type="dxa"/>
          </w:tcPr>
          <w:p w14:paraId="637016E2" w14:textId="75FA1A2D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563</w:t>
            </w:r>
          </w:p>
        </w:tc>
        <w:tc>
          <w:tcPr>
            <w:tcW w:w="2196" w:type="dxa"/>
          </w:tcPr>
          <w:p w14:paraId="5E2ABB55" w14:textId="26AD2566" w:rsidR="00C60DA9" w:rsidRPr="000D629C" w:rsidRDefault="00BF4280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664</w:t>
            </w:r>
          </w:p>
        </w:tc>
      </w:tr>
    </w:tbl>
    <w:p w14:paraId="41E1BC47" w14:textId="77777777" w:rsidR="00780A9A" w:rsidRPr="000D629C" w:rsidRDefault="00780A9A" w:rsidP="00780A9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C00B88D" w14:textId="77777777" w:rsidR="0004651B" w:rsidRPr="000D629C" w:rsidRDefault="0004651B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04651B" w:rsidRPr="000D629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FB8DE" w14:textId="77777777" w:rsidR="00A91D2D" w:rsidRDefault="00A91D2D">
      <w:r>
        <w:separator/>
      </w:r>
    </w:p>
  </w:endnote>
  <w:endnote w:type="continuationSeparator" w:id="0">
    <w:p w14:paraId="1ECDEB07" w14:textId="77777777" w:rsidR="00A91D2D" w:rsidRDefault="00A9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6B0C9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8DF7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01947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867E8D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4A487" w14:textId="77777777" w:rsidR="00A91D2D" w:rsidRDefault="00A91D2D">
      <w:r>
        <w:separator/>
      </w:r>
    </w:p>
  </w:footnote>
  <w:footnote w:type="continuationSeparator" w:id="0">
    <w:p w14:paraId="6A9B1C8F" w14:textId="77777777" w:rsidR="00A91D2D" w:rsidRDefault="00A91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:rsidRPr="008854FB" w14:paraId="3589DB52" w14:textId="77777777">
      <w:tc>
        <w:tcPr>
          <w:tcW w:w="6379" w:type="dxa"/>
        </w:tcPr>
        <w:p w14:paraId="07ECDC76" w14:textId="77777777" w:rsidR="00A37650" w:rsidRPr="008854FB" w:rsidRDefault="00A37650" w:rsidP="00B71A35">
          <w:pPr>
            <w:rPr>
              <w:b/>
            </w:rPr>
          </w:pPr>
          <w:r w:rsidRPr="008854FB">
            <w:rPr>
              <w:b/>
            </w:rPr>
            <w:fldChar w:fldCharType="begin"/>
          </w:r>
          <w:r w:rsidRPr="008854FB">
            <w:rPr>
              <w:b/>
            </w:rPr>
            <w:instrText xml:space="preserve"> SUBJECT  \* MERGEFORMAT </w:instrText>
          </w:r>
          <w:r w:rsidRPr="008854FB">
            <w:rPr>
              <w:b/>
            </w:rPr>
            <w:fldChar w:fldCharType="end"/>
          </w:r>
          <w:r w:rsidRPr="008854FB">
            <w:rPr>
              <w:b/>
            </w:rPr>
            <w:t xml:space="preserve">  Test Script</w:t>
          </w:r>
        </w:p>
      </w:tc>
      <w:tc>
        <w:tcPr>
          <w:tcW w:w="3179" w:type="dxa"/>
        </w:tcPr>
        <w:p w14:paraId="24D25EC1" w14:textId="77777777" w:rsidR="00A37650" w:rsidRPr="008854FB" w:rsidRDefault="00A37650" w:rsidP="00B71A35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8854FB">
            <w:rPr>
              <w:b/>
            </w:rPr>
            <w:t xml:space="preserve"> </w:t>
          </w:r>
        </w:p>
      </w:tc>
    </w:tr>
    <w:tr w:rsidR="00A37650" w:rsidRPr="008854FB" w14:paraId="3023EA5A" w14:textId="77777777">
      <w:tc>
        <w:tcPr>
          <w:tcW w:w="6379" w:type="dxa"/>
        </w:tcPr>
        <w:p w14:paraId="04AF9E07" w14:textId="25EC51F3" w:rsidR="00A37650" w:rsidRPr="008854FB" w:rsidRDefault="000D629C" w:rsidP="000D629C">
          <w:pPr>
            <w:tabs>
              <w:tab w:val="left" w:pos="1305"/>
            </w:tabs>
            <w:rPr>
              <w:b/>
            </w:rPr>
          </w:pPr>
          <w:r w:rsidRPr="008854FB">
            <w:rPr>
              <w:b/>
            </w:rPr>
            <w:t xml:space="preserve"> </w:t>
          </w:r>
          <w:r w:rsidRPr="008854FB"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  <w:t>Make Booking</w:t>
          </w:r>
        </w:p>
      </w:tc>
      <w:tc>
        <w:tcPr>
          <w:tcW w:w="3179" w:type="dxa"/>
        </w:tcPr>
        <w:p w14:paraId="604E1FB9" w14:textId="37D561CE" w:rsidR="00A37650" w:rsidRPr="008854FB" w:rsidRDefault="00A37650" w:rsidP="00B71A35">
          <w:pPr>
            <w:rPr>
              <w:b/>
            </w:rPr>
          </w:pPr>
          <w:r w:rsidRPr="008854FB">
            <w:rPr>
              <w:b/>
            </w:rPr>
            <w:t xml:space="preserve">  Date:  &lt;</w:t>
          </w:r>
          <w:r w:rsidR="000D629C" w:rsidRPr="008854FB">
            <w:rPr>
              <w:b/>
            </w:rPr>
            <w:t>22/09/2018</w:t>
          </w:r>
          <w:r w:rsidRPr="008854FB">
            <w:rPr>
              <w:b/>
            </w:rPr>
            <w:t>&gt;</w:t>
          </w:r>
        </w:p>
      </w:tc>
    </w:tr>
  </w:tbl>
  <w:p w14:paraId="6CE258FB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D5CCD"/>
    <w:multiLevelType w:val="hybridMultilevel"/>
    <w:tmpl w:val="0352A3D2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8"/>
  </w:num>
  <w:num w:numId="8">
    <w:abstractNumId w:val="18"/>
  </w:num>
  <w:num w:numId="9">
    <w:abstractNumId w:val="23"/>
  </w:num>
  <w:num w:numId="10">
    <w:abstractNumId w:val="1"/>
  </w:num>
  <w:num w:numId="11">
    <w:abstractNumId w:val="4"/>
  </w:num>
  <w:num w:numId="12">
    <w:abstractNumId w:val="31"/>
  </w:num>
  <w:num w:numId="13">
    <w:abstractNumId w:val="7"/>
  </w:num>
  <w:num w:numId="14">
    <w:abstractNumId w:val="0"/>
  </w:num>
  <w:num w:numId="15">
    <w:abstractNumId w:val="27"/>
  </w:num>
  <w:num w:numId="16">
    <w:abstractNumId w:val="25"/>
  </w:num>
  <w:num w:numId="17">
    <w:abstractNumId w:val="24"/>
  </w:num>
  <w:num w:numId="18">
    <w:abstractNumId w:val="22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5"/>
  </w:num>
  <w:num w:numId="25">
    <w:abstractNumId w:val="2"/>
  </w:num>
  <w:num w:numId="26">
    <w:abstractNumId w:val="21"/>
  </w:num>
  <w:num w:numId="27">
    <w:abstractNumId w:val="30"/>
  </w:num>
  <w:num w:numId="28">
    <w:abstractNumId w:val="17"/>
  </w:num>
  <w:num w:numId="29">
    <w:abstractNumId w:val="29"/>
  </w:num>
  <w:num w:numId="30">
    <w:abstractNumId w:val="11"/>
  </w:num>
  <w:num w:numId="31">
    <w:abstractNumId w:val="12"/>
  </w:num>
  <w:num w:numId="32">
    <w:abstractNumId w:val="10"/>
  </w:num>
  <w:num w:numId="33">
    <w:abstractNumId w:val="26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52C4"/>
    <w:rsid w:val="000D5952"/>
    <w:rsid w:val="000D629C"/>
    <w:rsid w:val="000E3C24"/>
    <w:rsid w:val="000F4382"/>
    <w:rsid w:val="00127DBF"/>
    <w:rsid w:val="00144A72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53BF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61EC1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2479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54FB"/>
    <w:rsid w:val="0089205C"/>
    <w:rsid w:val="00895710"/>
    <w:rsid w:val="008A02F5"/>
    <w:rsid w:val="008D2261"/>
    <w:rsid w:val="008D28D3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1D2D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4280"/>
    <w:rsid w:val="00C05D0A"/>
    <w:rsid w:val="00C070A0"/>
    <w:rsid w:val="00C07137"/>
    <w:rsid w:val="00C074E2"/>
    <w:rsid w:val="00C229AB"/>
    <w:rsid w:val="00C32112"/>
    <w:rsid w:val="00C34B6E"/>
    <w:rsid w:val="00C4752B"/>
    <w:rsid w:val="00C60DA9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955B1"/>
    <w:rsid w:val="00DA4ABE"/>
    <w:rsid w:val="00DA4AC5"/>
    <w:rsid w:val="00DA503D"/>
    <w:rsid w:val="00DA6D4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0FBC10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0D62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Waqas Akbar</dc:creator>
  <cp:lastModifiedBy>Malik Waqas</cp:lastModifiedBy>
  <cp:revision>2</cp:revision>
  <cp:lastPrinted>2003-10-05T22:49:00Z</cp:lastPrinted>
  <dcterms:created xsi:type="dcterms:W3CDTF">2018-09-23T17:17:00Z</dcterms:created>
  <dcterms:modified xsi:type="dcterms:W3CDTF">2018-09-23T17:17:00Z</dcterms:modified>
</cp:coreProperties>
</file>